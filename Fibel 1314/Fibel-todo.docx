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47" w:rsidRPr="00576631" w:rsidRDefault="0057663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Aufgabenliste </w:t>
      </w:r>
      <w:bookmarkStart w:id="0" w:name="_GoBack"/>
      <w:bookmarkEnd w:id="0"/>
      <w:proofErr w:type="spellStart"/>
      <w:r w:rsidR="00284B25" w:rsidRPr="00576631">
        <w:rPr>
          <w:b/>
          <w:sz w:val="52"/>
          <w:szCs w:val="52"/>
        </w:rPr>
        <w:t>Ersti</w:t>
      </w:r>
      <w:proofErr w:type="spellEnd"/>
      <w:r w:rsidR="00284B25" w:rsidRPr="00576631">
        <w:rPr>
          <w:b/>
          <w:sz w:val="52"/>
          <w:szCs w:val="52"/>
        </w:rPr>
        <w:t>-Fibel</w:t>
      </w:r>
    </w:p>
    <w:p w:rsidR="00284B25" w:rsidRDefault="00284B25">
      <w:r>
        <w:t>-Judith und Lutz übernehmen die Redaktionsleitung und Gestaltung</w:t>
      </w:r>
    </w:p>
    <w:p w:rsidR="00284B25" w:rsidRDefault="00284B25">
      <w:r>
        <w:t xml:space="preserve">-JEDER schickt bis zum 19.07.13 2-3 Sätze und ein aktuelles Bild an </w:t>
      </w:r>
      <w:hyperlink r:id="rId5" w:history="1">
        <w:r w:rsidRPr="000F30FF">
          <w:rPr>
            <w:rStyle w:val="Hyperlink"/>
          </w:rPr>
          <w:t>j_beie01@wwu.de</w:t>
        </w:r>
      </w:hyperlink>
      <w:r>
        <w:t xml:space="preserve"> (Vorstellung </w:t>
      </w:r>
      <w:proofErr w:type="spellStart"/>
      <w:r>
        <w:t>Fachschaftler</w:t>
      </w:r>
      <w:proofErr w:type="spellEnd"/>
      <w:r>
        <w:t>)</w:t>
      </w:r>
    </w:p>
    <w:p w:rsidR="00284B25" w:rsidRDefault="00284B25">
      <w:r>
        <w:t xml:space="preserve">-Überprüfen der Vorträge (1FB ________________, 2FB Bernd, Bafög_____________, Gremien Friedrich, Geophysik anschreiben, </w:t>
      </w:r>
    </w:p>
    <w:p w:rsidR="00284B25" w:rsidRDefault="00284B25">
      <w:r>
        <w:t>-</w:t>
      </w:r>
      <w:proofErr w:type="spellStart"/>
      <w:r>
        <w:t>Kneipenguide</w:t>
      </w:r>
      <w:proofErr w:type="spellEnd"/>
      <w:r>
        <w:t xml:space="preserve"> _________________, </w:t>
      </w:r>
      <w:proofErr w:type="spellStart"/>
      <w:r>
        <w:t>Dönerguide</w:t>
      </w:r>
      <w:proofErr w:type="spellEnd"/>
      <w:r>
        <w:t xml:space="preserve"> __________________</w:t>
      </w:r>
    </w:p>
    <w:p w:rsidR="00284B25" w:rsidRDefault="00284B25">
      <w:r>
        <w:t>-Links überprüfen: Andi</w:t>
      </w:r>
    </w:p>
    <w:p w:rsidR="00B37005" w:rsidRDefault="00B37005">
      <w:r>
        <w:t>-</w:t>
      </w:r>
      <w:proofErr w:type="spellStart"/>
      <w:r>
        <w:t>jDPG</w:t>
      </w:r>
      <w:proofErr w:type="spellEnd"/>
      <w:r>
        <w:t xml:space="preserve"> Markus überarbeiten?</w:t>
      </w:r>
    </w:p>
    <w:p w:rsidR="00B37005" w:rsidRDefault="00B37005">
      <w:r>
        <w:t>-Sommerfest 2013</w:t>
      </w:r>
    </w:p>
    <w:p w:rsidR="00B37005" w:rsidRDefault="00B37005">
      <w:r>
        <w:t>-</w:t>
      </w:r>
      <w:proofErr w:type="spellStart"/>
      <w:r>
        <w:t>Erstifahrt</w:t>
      </w:r>
      <w:proofErr w:type="spellEnd"/>
      <w:r>
        <w:t xml:space="preserve"> aus Sicht eines </w:t>
      </w:r>
      <w:proofErr w:type="spellStart"/>
      <w:r>
        <w:t>Erstis</w:t>
      </w:r>
      <w:proofErr w:type="spellEnd"/>
      <w:r>
        <w:t>_________________ und eines Betreuers__________________</w:t>
      </w:r>
    </w:p>
    <w:p w:rsidR="00B37005" w:rsidRDefault="00DA5AF5">
      <w:r>
        <w:t>-Persönlichkeitsentwicklung Andi</w:t>
      </w:r>
    </w:p>
    <w:p w:rsidR="00B37005" w:rsidRDefault="00B3700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/>
    <w:p w:rsidR="00284B25" w:rsidRDefault="00284B25">
      <w:proofErr w:type="spellStart"/>
      <w:r>
        <w:t>To</w:t>
      </w:r>
      <w:proofErr w:type="spellEnd"/>
      <w:r>
        <w:t xml:space="preserve"> Do: Kohl, </w:t>
      </w:r>
      <w:proofErr w:type="spellStart"/>
      <w:r>
        <w:t>Rohlfing</w:t>
      </w:r>
      <w:proofErr w:type="spellEnd"/>
      <w:r>
        <w:t xml:space="preserve"> anschreiben</w:t>
      </w:r>
    </w:p>
    <w:p w:rsidR="00284B25" w:rsidRDefault="00B37005">
      <w:r>
        <w:t>Fahrradbußgeld</w:t>
      </w:r>
    </w:p>
    <w:p w:rsidR="00B37005" w:rsidRDefault="00B37005">
      <w:r>
        <w:t>Preise Mensa-vegetarische Theke</w:t>
      </w:r>
    </w:p>
    <w:p w:rsidR="00284B25" w:rsidRDefault="00DA5AF5">
      <w:r>
        <w:t>Seminargebäude fotografieren</w:t>
      </w:r>
    </w:p>
    <w:p w:rsidR="00DA5AF5" w:rsidRDefault="00DA5AF5"/>
    <w:p w:rsidR="00DA5AF5" w:rsidRDefault="00DA5AF5">
      <w:r>
        <w:t>Rätsel einbinden</w:t>
      </w:r>
    </w:p>
    <w:sectPr w:rsidR="00DA5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2A"/>
    <w:rsid w:val="00284B25"/>
    <w:rsid w:val="00290B47"/>
    <w:rsid w:val="0045052A"/>
    <w:rsid w:val="00576631"/>
    <w:rsid w:val="00B37005"/>
    <w:rsid w:val="00DA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84B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84B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_beie01@wwu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7EFC53B1.dotm</Template>
  <TotalTime>0</TotalTime>
  <Pages>2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IVV Naturwissenschaften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Beier</dc:creator>
  <cp:keywords/>
  <dc:description/>
  <cp:lastModifiedBy>Judith Beier</cp:lastModifiedBy>
  <cp:revision>3</cp:revision>
  <dcterms:created xsi:type="dcterms:W3CDTF">2013-07-02T14:45:00Z</dcterms:created>
  <dcterms:modified xsi:type="dcterms:W3CDTF">2013-07-02T15:08:00Z</dcterms:modified>
</cp:coreProperties>
</file>